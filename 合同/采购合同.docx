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</w:pPr>
      <w:bookmarkStart w:id="0" w:name="_GoBack"/>
      <w:bookmarkEnd w:id="0"/>
    </w:p>
    <w:p>
      <w:pPr>
        <w:spacing w:line="600" w:lineRule="auto"/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</w:pPr>
    </w:p>
    <w:p>
      <w:pPr>
        <w:spacing w:line="600" w:lineRule="auto"/>
        <w:ind w:firstLine="2891" w:firstLineChars="400"/>
        <w:rPr>
          <w:rFonts w:hint="default" w:ascii="楷体" w:hAnsi="楷体" w:eastAsia="楷体" w:cs="楷体"/>
          <w:b/>
          <w:bCs/>
          <w:i w:val="0"/>
          <w:caps w:val="0"/>
          <w:color w:val="3F3F3F"/>
          <w:spacing w:val="0"/>
          <w:sz w:val="72"/>
          <w:szCs w:val="72"/>
          <w:shd w:val="clear" w:color="auto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F3F3F"/>
          <w:spacing w:val="0"/>
          <w:sz w:val="72"/>
          <w:szCs w:val="72"/>
          <w:shd w:val="clear" w:color="auto" w:fill="FFFFFF"/>
          <w:lang w:val="en-US" w:eastAsia="zh-CN"/>
        </w:rPr>
        <w:t>采购合同</w:t>
      </w:r>
    </w:p>
    <w:p>
      <w:pPr>
        <w:spacing w:line="600" w:lineRule="auto"/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</w:pPr>
    </w:p>
    <w:p>
      <w:pPr>
        <w:spacing w:line="600" w:lineRule="auto"/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</w:pP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甲方:______________________________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乙方:______________________________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依据《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begin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instrText xml:space="preserve"> HYPERLINK "http://www.so.com/s?q=%E4%B8%AD%E5%8D%8E%E4%BA%BA%E6%B0%91%E5%85%B1%E5%92%8C%E5%9B%BD%E5%90%88%E5%90%8C%E6%B3%95&amp;ie=utf-8&amp;src=internal_wenda_recommend_textn" \t "https://wenda.so.com/q/_blank" </w:instrTex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separate"/>
      </w:r>
      <w:r>
        <w:rPr>
          <w:rStyle w:val="4"/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t>中华人民共和国合同法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end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》的有关规定，经甲乙双方平等友好协商，达成如下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begin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instrText xml:space="preserve"> HYPERLINK "http://www.so.com/s?q=%E5%8D%8F%E8%AE%AE&amp;ie=utf-8&amp;src=internal_wenda_recommend_textn" \t "https://wenda.so.com/q/_blank" </w:instrTex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separate"/>
      </w:r>
      <w:r>
        <w:rPr>
          <w:rStyle w:val="4"/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t>协议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end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，以供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begin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instrText xml:space="preserve"> HYPERLINK "http://www.so.com/s?q=%E5%8F%8C%E6%96%B9&amp;ie=utf-8&amp;src=internal_wenda_recommend_textn" \t "https://wenda.so.com/q/_blank" </w:instrTex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separate"/>
      </w:r>
      <w:r>
        <w:rPr>
          <w:rStyle w:val="4"/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t>双方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end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共同遵守。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一.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begin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instrText xml:space="preserve"> HYPERLINK "http://www.so.com/s?q=%E4%BA%A7%E5%93%81%E8%A7%84%E6%A0%BC&amp;ie=utf-8&amp;src=internal_wenda_recommend_textn" \t "https://wenda.so.com/q/_blank" </w:instrTex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separate"/>
      </w:r>
      <w:r>
        <w:rPr>
          <w:rStyle w:val="4"/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t>产品规格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end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型号及价格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品名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单价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规格(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begin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instrText xml:space="preserve"> HYPERLINK "http://www.so.com/s?q=%E5%93%81%E8%B4%A8&amp;ie=utf-8&amp;src=internal_wenda_recommend_textn" \t "https://wenda.so.com/q/_blank" </w:instrTex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separate"/>
      </w:r>
      <w:r>
        <w:rPr>
          <w:rStyle w:val="4"/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t>品质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end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)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数量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总价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合计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begin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instrText xml:space="preserve"> HYPERLINK "http://www.so.com/s?q=%E9%87%91%E9%A2%9D&amp;ie=utf-8&amp;src=internal_wenda_recommend_textn" \t "https://wenda.so.com/q/_blank" </w:instrTex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separate"/>
      </w:r>
      <w:r>
        <w:rPr>
          <w:rStyle w:val="4"/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t>金额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end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(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begin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instrText xml:space="preserve"> HYPERLINK "http://www.so.com/s?q=%E4%BA%BA%E6%B0%91%E5%B8%81&amp;ie=utf-8&amp;src=internal_wenda_recommend_textn" \t "https://wenda.so.com/q/_blank" </w:instrTex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separate"/>
      </w:r>
      <w:r>
        <w:rPr>
          <w:rStyle w:val="4"/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t>人民币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end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)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二.产品要求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br w:type="textWrapping"/>
      </w:r>
    </w:p>
    <w:p>
      <w:pPr>
        <w:spacing w:line="600" w:lineRule="auto"/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</w:pPr>
    </w:p>
    <w:p>
      <w:pPr>
        <w:spacing w:line="600" w:lineRule="auto"/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</w:pPr>
    </w:p>
    <w:p>
      <w:pPr>
        <w:spacing w:line="600" w:lineRule="auto"/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</w:pP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乙方必须保证产品面料、款式符合甲方要求，且无任何质量问题，否则要承担相应的违约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begin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instrText xml:space="preserve"> HYPERLINK "http://www.so.com/s?q=%E8%B4%B9%E7%94%A8&amp;ie=utf-8&amp;src=internal_wenda_recommend_textn" \t "https://wenda.so.com/q/_blank" </w:instrTex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separate"/>
      </w:r>
      <w:r>
        <w:rPr>
          <w:rStyle w:val="4"/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t>费用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end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即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begin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instrText xml:space="preserve"> HYPERLINK "http://www.so.com/s?q=%E5%90%88%E5%90%8C%E9%87%91%E9%A2%9D&amp;ie=utf-8&amp;src=internal_wenda_recommend_textn" \t "https://wenda.so.com/q/_blank" </w:instrTex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separate"/>
      </w:r>
      <w:r>
        <w:rPr>
          <w:rStyle w:val="4"/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t>合同金额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end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的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single"/>
          <w:shd w:val="clear" w:color="auto" w:fill="FFFFFF"/>
          <w:lang w:val="en-US" w:eastAsia="zh-CN"/>
        </w:rPr>
        <w:t xml:space="preserve">        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%，并赔偿甲方因此受到的其他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begin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instrText xml:space="preserve"> HYPERLINK "http://www.so.com/s?q=%E6%8D%9F%E5%A4%B1&amp;ie=utf-8&amp;src=internal_wenda_recommend_textn" \t "https://wenda.so.com/q/_blank" </w:instrTex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separate"/>
      </w:r>
      <w:r>
        <w:rPr>
          <w:rStyle w:val="4"/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t>损失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end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。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三.交货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begin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instrText xml:space="preserve"> HYPERLINK "http://www.so.com/s?q=%E6%9C%9F%E9%99%90&amp;ie=utf-8&amp;src=internal_wenda_recommend_textn" \t "https://wenda.so.com/q/_blank" </w:instrTex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separate"/>
      </w:r>
      <w:r>
        <w:rPr>
          <w:rStyle w:val="4"/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t>期限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end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乙方保证于本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begin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instrText xml:space="preserve"> HYPERLINK "http://www.so.com/s?q=%E5%90%88%E5%90%8C&amp;ie=utf-8&amp;src=internal_wenda_recommend_textn" \t "https://wenda.so.com/q/_blank" </w:instrTex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separate"/>
      </w:r>
      <w:r>
        <w:rPr>
          <w:rStyle w:val="4"/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t>合同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end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签署之日起，在_______天内，将甲方采购的物品全部送达指定地___________不能拖延，否则乙方应从最迟交货日的次日起，每日向甲方支付延迟交货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begin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instrText xml:space="preserve"> HYPERLINK "http://www.so.com/s?q=%E9%83%A8%E5%88%86&amp;ie=utf-8&amp;src=internal_wenda_recommend_textn" \t "https://wenda.so.com/q/_blank" </w:instrTex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separate"/>
      </w:r>
      <w:r>
        <w:rPr>
          <w:rStyle w:val="4"/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t>部分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end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货款的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single"/>
          <w:shd w:val="clear" w:color="auto" w:fill="FFFFFF"/>
          <w:lang w:val="en-US" w:eastAsia="zh-CN"/>
        </w:rPr>
        <w:t xml:space="preserve">     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begin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instrText xml:space="preserve"> HYPERLINK "http://www.so.com/s?q=%E8%BF%9D%E7%BA%A6%E9%87%91&amp;ie=utf-8&amp;src=internal_wenda_recommend_textn" \t "https://wenda.so.com/q/_blank" </w:instrTex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separate"/>
      </w:r>
      <w:r>
        <w:rPr>
          <w:rStyle w:val="4"/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t>违约金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end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，并赔偿因此给甲方造成的其他损失，此项违约金额以逾期移交物品部分货款总值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single"/>
          <w:shd w:val="clear" w:color="auto" w:fill="FFFFFF"/>
          <w:lang w:val="en-US" w:eastAsia="zh-CN"/>
        </w:rPr>
        <w:t xml:space="preserve">       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为限度。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四.交货及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begin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instrText xml:space="preserve"> HYPERLINK "http://www.so.com/s?q=%E4%BB%98%E6%AC%BE%E6%96%B9%E5%BC%8F&amp;ie=utf-8&amp;src=internal_wenda_recommend_textn" \t "https://wenda.so.com/q/_blank" </w:instrTex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separate"/>
      </w:r>
      <w:r>
        <w:rPr>
          <w:rStyle w:val="4"/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t>付款方式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end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甲乙双方签订合同后，甲方向乙方交付总价款的__%即元作为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begin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instrText xml:space="preserve"> HYPERLINK "http://www.so.com/s?q=%E5%AE%9A%E9%87%91&amp;ie=utf-8&amp;src=internal_wenda_recommend_textn" \t "https://wenda.so.com/q/_blank" </w:instrTex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separate"/>
      </w:r>
      <w:r>
        <w:rPr>
          <w:rStyle w:val="4"/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t>定金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end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，乙方交货经甲方验收合格后，一次性付清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begin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instrText xml:space="preserve"> HYPERLINK "http://www.so.com/s?q=%E5%B0%BE%E6%AC%BE&amp;ie=utf-8&amp;src=internal_wenda_recommend_textn" \t "https://wenda.so.com/q/_blank" </w:instrTex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separate"/>
      </w:r>
      <w:r>
        <w:rPr>
          <w:rStyle w:val="4"/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t>尾款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end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。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五.其他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begin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instrText xml:space="preserve"> HYPERLINK "http://www.so.com/s?q=%E4%BA%8B%E9%A1%B9&amp;ie=utf-8&amp;src=internal_wenda_recommend_textn" \t "https://wenda.so.com/q/_blank" </w:instrTex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separate"/>
      </w:r>
      <w:r>
        <w:rPr>
          <w:rStyle w:val="4"/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t>事项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end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本合同未尽事宜，双方友好协商。本合同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begin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instrText xml:space="preserve"> HYPERLINK "http://www.so.com/s?q=%E4%B8%80%E5%BC%8F&amp;ie=utf-8&amp;src=internal_wenda_recommend_textn" \t "https://wenda.so.com/q/_blank" </w:instrTex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separate"/>
      </w:r>
      <w:r>
        <w:rPr>
          <w:rStyle w:val="4"/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t>一式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end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二份，经双方签字</w:t>
      </w:r>
    </w:p>
    <w:p>
      <w:pPr>
        <w:spacing w:line="600" w:lineRule="auto"/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</w:pPr>
    </w:p>
    <w:p>
      <w:pPr>
        <w:spacing w:line="600" w:lineRule="auto"/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</w:pPr>
    </w:p>
    <w:p>
      <w:pPr>
        <w:spacing w:line="600" w:lineRule="auto"/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</w:pPr>
    </w:p>
    <w:p>
      <w:pPr>
        <w:spacing w:line="600" w:lineRule="auto"/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</w:pPr>
    </w:p>
    <w:p>
      <w:pPr>
        <w:spacing w:line="600" w:lineRule="auto"/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</w:pP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盖章后生效。甲、乙双方各持一份，具同等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begin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instrText xml:space="preserve"> HYPERLINK "http://www.so.com/s?q=%E6%B3%95%E5%BE%8B%E6%95%88%E5%8A%9B&amp;ie=utf-8&amp;src=internal_wenda_recommend_textn" \t "https://wenda.so.com/q/_blank" </w:instrTex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separate"/>
      </w:r>
      <w:r>
        <w:rPr>
          <w:rStyle w:val="4"/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t>法律效力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u w:val="none"/>
          <w:shd w:val="clear" w:color="auto" w:fill="FFFFFF"/>
        </w:rPr>
        <w:fldChar w:fldCharType="end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。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br w:type="textWrapping"/>
      </w:r>
    </w:p>
    <w:p>
      <w:pPr>
        <w:spacing w:line="600" w:lineRule="auto"/>
        <w:rPr>
          <w:rFonts w:hint="eastAsia" w:ascii="楷体" w:hAnsi="楷体" w:eastAsia="楷体" w:cs="楷体"/>
          <w:color w:val="3F3F3F"/>
          <w:sz w:val="30"/>
          <w:szCs w:val="30"/>
        </w:rPr>
      </w:pP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甲方: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  <w:lang w:val="en-US" w:eastAsia="zh-CN"/>
        </w:rPr>
        <w:t xml:space="preserve">                              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乙方: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委托代理人签字: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  <w:lang w:val="en-US" w:eastAsia="zh-CN"/>
        </w:rPr>
        <w:t xml:space="preserve">                    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委托代理人签字: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日期: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  <w:lang w:val="en-US" w:eastAsia="zh-CN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年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  <w:lang w:val="en-US" w:eastAsia="zh-CN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月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  <w:lang w:val="en-US" w:eastAsia="zh-CN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日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  <w:lang w:val="en-US" w:eastAsia="zh-CN"/>
        </w:rPr>
        <w:t xml:space="preserve">                  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日期: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  <w:lang w:val="en-US" w:eastAsia="zh-CN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年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  <w:lang w:val="en-US" w:eastAsia="zh-CN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月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  <w:lang w:val="en-US" w:eastAsia="zh-CN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3F3F3F"/>
          <w:spacing w:val="0"/>
          <w:sz w:val="30"/>
          <w:szCs w:val="30"/>
          <w:shd w:val="clear" w:color="auto" w:fill="FFFFFF"/>
        </w:rPr>
        <w:t>日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AA3374"/>
    <w:rsid w:val="3A146ED5"/>
    <w:rsid w:val="50AA33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office6\templates\download\647d8654-0e2b-7978-2ba7-45819eb28ef9\&#37319;&#36141;&#21512;&#2151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采购合同.doc</Template>
  <Pages>3</Pages>
  <Words>434</Words>
  <Characters>512</Characters>
  <Lines>0</Lines>
  <Paragraphs>0</Paragraphs>
  <TotalTime>7</TotalTime>
  <ScaleCrop>false</ScaleCrop>
  <LinksUpToDate>false</LinksUpToDate>
  <CharactersWithSpaces>616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2019-10-28T04:10:00Z</dcterms:created>
  <dc:creator>meetwit</dc:creator>
  <cp:lastModifiedBy>meetwit</cp:lastModifiedBy>
  <dcterms:modified xsi:type="dcterms:W3CDTF">2019-10-28T04:11:09Z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